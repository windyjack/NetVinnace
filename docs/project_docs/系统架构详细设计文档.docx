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szCs w:val="21"/>
        </w:rPr>
        <w:id w:val="7960844"/>
        <w:docPartObj>
          <w:docPartGallery w:val="Cover Pages"/>
          <w:docPartUnique/>
        </w:docPartObj>
      </w:sdtPr>
      <w:sdtContent>
        <w:p w:rsidR="00EF5C7F" w:rsidRDefault="00EF5C7F" w:rsidP="00EF5C7F">
          <w:pPr>
            <w:widowControl/>
            <w:jc w:val="left"/>
            <w:rPr>
              <w:b/>
              <w:szCs w:val="21"/>
            </w:rPr>
          </w:pPr>
        </w:p>
      </w:sdtContent>
    </w:sdt>
    <w:p w:rsidR="00EF5C7F" w:rsidRPr="00EE6A4E" w:rsidRDefault="00EF5C7F" w:rsidP="00EF5C7F">
      <w:pPr>
        <w:tabs>
          <w:tab w:val="num" w:pos="420"/>
        </w:tabs>
        <w:ind w:leftChars="257" w:left="540"/>
        <w:jc w:val="center"/>
        <w:rPr>
          <w:b/>
          <w:sz w:val="28"/>
          <w:szCs w:val="28"/>
        </w:rPr>
      </w:pPr>
      <w:r w:rsidRPr="00EE6A4E">
        <w:rPr>
          <w:rFonts w:hint="eastAsia"/>
          <w:b/>
          <w:sz w:val="28"/>
          <w:szCs w:val="28"/>
        </w:rPr>
        <w:t>《</w:t>
      </w:r>
      <w:r w:rsidRPr="00EB1225">
        <w:rPr>
          <w:rFonts w:hint="eastAsia"/>
          <w:b/>
          <w:sz w:val="28"/>
          <w:szCs w:val="28"/>
        </w:rPr>
        <w:t>团队管理服务平台</w:t>
      </w:r>
      <w:r>
        <w:rPr>
          <w:rFonts w:hint="eastAsia"/>
          <w:b/>
          <w:sz w:val="28"/>
          <w:szCs w:val="28"/>
        </w:rPr>
        <w:t>》项目架构详细设计</w:t>
      </w:r>
      <w:r w:rsidRPr="00EE6A4E">
        <w:rPr>
          <w:rFonts w:hint="eastAsia"/>
          <w:b/>
          <w:sz w:val="28"/>
          <w:szCs w:val="28"/>
        </w:rPr>
        <w:t>说明书</w:t>
      </w:r>
    </w:p>
    <w:p w:rsidR="00EF5C7F" w:rsidRPr="00EE6A4E" w:rsidRDefault="00EF5C7F" w:rsidP="00EF5C7F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项目名称：</w:t>
      </w:r>
      <w:r w:rsidRPr="00EE6A4E">
        <w:rPr>
          <w:rFonts w:hint="eastAsia"/>
          <w:szCs w:val="21"/>
        </w:rPr>
        <w:t xml:space="preserve"> </w:t>
      </w:r>
      <w:r>
        <w:rPr>
          <w:rFonts w:hint="eastAsia"/>
        </w:rPr>
        <w:t>团队管理服务平台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项目编号：</w:t>
      </w:r>
      <w:r w:rsidRPr="00EE6A4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TSVR121115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项目版本：</w:t>
      </w:r>
      <w:r w:rsidRPr="00EE6A4E">
        <w:rPr>
          <w:rFonts w:hint="eastAsia"/>
          <w:szCs w:val="21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EE6A4E">
          <w:rPr>
            <w:rFonts w:hint="eastAsia"/>
            <w:szCs w:val="21"/>
          </w:rPr>
          <w:t>1 . 0 . 0</w:t>
        </w:r>
      </w:smartTag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版本号格式</w:t>
      </w:r>
      <w:r w:rsidRPr="00EE6A4E">
        <w:rPr>
          <w:rFonts w:hint="eastAsia"/>
          <w:szCs w:val="21"/>
        </w:rPr>
        <w:t>：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ind w:firstLineChars="255" w:firstLine="538"/>
        <w:rPr>
          <w:b/>
          <w:szCs w:val="21"/>
        </w:rPr>
      </w:pPr>
      <w:r w:rsidRPr="00EE6A4E">
        <w:rPr>
          <w:rFonts w:hint="eastAsia"/>
          <w:b/>
          <w:szCs w:val="21"/>
        </w:rPr>
        <w:t>文档说明：</w:t>
      </w:r>
    </w:p>
    <w:p w:rsidR="00EF5C7F" w:rsidRPr="00EE6A4E" w:rsidRDefault="00EF5C7F" w:rsidP="00EF5C7F">
      <w:pPr>
        <w:tabs>
          <w:tab w:val="num" w:pos="420"/>
        </w:tabs>
        <w:ind w:firstLineChars="255" w:firstLine="538"/>
        <w:rPr>
          <w:b/>
          <w:szCs w:val="21"/>
        </w:rPr>
      </w:pPr>
    </w:p>
    <w:tbl>
      <w:tblPr>
        <w:tblStyle w:val="a6"/>
        <w:tblW w:w="5148" w:type="dxa"/>
        <w:tblInd w:w="1588" w:type="dxa"/>
        <w:tblLook w:val="01E0"/>
      </w:tblPr>
      <w:tblGrid>
        <w:gridCol w:w="1368"/>
        <w:gridCol w:w="3780"/>
      </w:tblGrid>
      <w:tr w:rsidR="00EF5C7F" w:rsidRPr="00EE6A4E" w:rsidTr="00661A9F">
        <w:tc>
          <w:tcPr>
            <w:tcW w:w="1368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编写类型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类型说明</w:t>
            </w:r>
          </w:p>
        </w:tc>
      </w:tr>
      <w:tr w:rsidR="00EF5C7F" w:rsidRPr="00EE6A4E" w:rsidTr="00661A9F">
        <w:tc>
          <w:tcPr>
            <w:tcW w:w="1368" w:type="dxa"/>
            <w:vAlign w:val="center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A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建立文档，一般由项目经理填写，用于软件立项，主要模块升级等项目重大改动，修改一级版本号</w:t>
            </w:r>
          </w:p>
        </w:tc>
      </w:tr>
      <w:tr w:rsidR="00EF5C7F" w:rsidRPr="00EE6A4E" w:rsidTr="00661A9F">
        <w:tc>
          <w:tcPr>
            <w:tcW w:w="1368" w:type="dxa"/>
            <w:vAlign w:val="center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B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代表增加软件功能，业务逻辑，由业务分析人员填写，修改二级版本号</w:t>
            </w:r>
          </w:p>
        </w:tc>
      </w:tr>
      <w:tr w:rsidR="00EF5C7F" w:rsidRPr="00EE6A4E" w:rsidTr="00661A9F">
        <w:tc>
          <w:tcPr>
            <w:tcW w:w="1368" w:type="dxa"/>
            <w:vAlign w:val="center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C</w:t>
            </w:r>
          </w:p>
        </w:tc>
        <w:tc>
          <w:tcPr>
            <w:tcW w:w="3780" w:type="dxa"/>
          </w:tcPr>
          <w:p w:rsidR="00EF5C7F" w:rsidRPr="00EE6A4E" w:rsidRDefault="00EF5C7F" w:rsidP="00661A9F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代表修改软件功能，业务逻辑，业务分析人员填写，修改三级版本号</w:t>
            </w:r>
          </w:p>
        </w:tc>
      </w:tr>
    </w:tbl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rPr>
          <w:szCs w:val="21"/>
        </w:rPr>
      </w:pPr>
    </w:p>
    <w:p w:rsidR="00EF5C7F" w:rsidRDefault="00EF5C7F" w:rsidP="00EF5C7F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F5C7F" w:rsidRPr="0095532D" w:rsidRDefault="00EF5C7F" w:rsidP="00EF5C7F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F5C7F" w:rsidRPr="00EE6A4E" w:rsidRDefault="00EF5C7F" w:rsidP="00EF5C7F">
      <w:pPr>
        <w:tabs>
          <w:tab w:val="num" w:pos="420"/>
        </w:tabs>
        <w:ind w:leftChars="257" w:left="540"/>
        <w:jc w:val="center"/>
        <w:rPr>
          <w:sz w:val="24"/>
        </w:rPr>
      </w:pPr>
      <w:r>
        <w:rPr>
          <w:rFonts w:hint="eastAsia"/>
          <w:sz w:val="24"/>
        </w:rPr>
        <w:t>修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订</w:t>
      </w:r>
      <w:r w:rsidRPr="00EE6A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>信</w:t>
      </w:r>
      <w:r w:rsidRPr="00EE6A4E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息</w:t>
      </w:r>
    </w:p>
    <w:p w:rsidR="00EF5C7F" w:rsidRPr="00EE6A4E" w:rsidRDefault="00EF5C7F" w:rsidP="00EF5C7F">
      <w:pPr>
        <w:tabs>
          <w:tab w:val="num" w:pos="420"/>
        </w:tabs>
        <w:ind w:leftChars="257" w:left="540"/>
        <w:rPr>
          <w:szCs w:val="21"/>
        </w:rPr>
      </w:pPr>
    </w:p>
    <w:tbl>
      <w:tblPr>
        <w:tblStyle w:val="a6"/>
        <w:tblW w:w="8928" w:type="dxa"/>
        <w:tblLook w:val="01E0"/>
      </w:tblPr>
      <w:tblGrid>
        <w:gridCol w:w="1132"/>
        <w:gridCol w:w="992"/>
        <w:gridCol w:w="1196"/>
        <w:gridCol w:w="931"/>
        <w:gridCol w:w="4677"/>
      </w:tblGrid>
      <w:tr w:rsidR="00EF5C7F" w:rsidRPr="00EE6A4E" w:rsidTr="00661A9F">
        <w:tc>
          <w:tcPr>
            <w:tcW w:w="1132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编写类型</w:t>
            </w:r>
          </w:p>
        </w:tc>
        <w:tc>
          <w:tcPr>
            <w:tcW w:w="992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版本号</w:t>
            </w:r>
          </w:p>
        </w:tc>
        <w:tc>
          <w:tcPr>
            <w:tcW w:w="1196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日期</w:t>
            </w:r>
          </w:p>
        </w:tc>
        <w:tc>
          <w:tcPr>
            <w:tcW w:w="931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编写者</w:t>
            </w:r>
          </w:p>
        </w:tc>
        <w:tc>
          <w:tcPr>
            <w:tcW w:w="4677" w:type="dxa"/>
          </w:tcPr>
          <w:p w:rsidR="00EF5C7F" w:rsidRPr="00EE6A4E" w:rsidRDefault="00EF5C7F" w:rsidP="00661A9F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733DD" w:rsidRPr="00EE6A4E" w:rsidTr="00661A9F">
        <w:tc>
          <w:tcPr>
            <w:tcW w:w="1132" w:type="dxa"/>
          </w:tcPr>
          <w:p w:rsidR="001733DD" w:rsidRPr="00EE6A4E" w:rsidRDefault="001733DD" w:rsidP="00661A9F">
            <w:pPr>
              <w:tabs>
                <w:tab w:val="num" w:pos="420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992" w:type="dxa"/>
          </w:tcPr>
          <w:p w:rsidR="001733DD" w:rsidRPr="00EE6A4E" w:rsidRDefault="001733DD" w:rsidP="00661A9F">
            <w:pPr>
              <w:tabs>
                <w:tab w:val="num" w:pos="420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196" w:type="dxa"/>
          </w:tcPr>
          <w:p w:rsidR="001733DD" w:rsidRPr="00EE6A4E" w:rsidRDefault="001733DD" w:rsidP="00661A9F">
            <w:pPr>
              <w:tabs>
                <w:tab w:val="num" w:pos="420"/>
              </w:tabs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2013-1-1</w:t>
            </w:r>
          </w:p>
        </w:tc>
        <w:tc>
          <w:tcPr>
            <w:tcW w:w="931" w:type="dxa"/>
          </w:tcPr>
          <w:p w:rsidR="001733DD" w:rsidRPr="00EE6A4E" w:rsidRDefault="007A6B3F" w:rsidP="00661A9F">
            <w:pPr>
              <w:tabs>
                <w:tab w:val="num" w:pos="420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伍尚彬</w:t>
            </w:r>
          </w:p>
        </w:tc>
        <w:tc>
          <w:tcPr>
            <w:tcW w:w="4677" w:type="dxa"/>
          </w:tcPr>
          <w:p w:rsidR="001733DD" w:rsidRDefault="008B46C3" w:rsidP="00661A9F">
            <w:pPr>
              <w:tabs>
                <w:tab w:val="num" w:pos="420"/>
              </w:tabs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建立文档</w:t>
            </w:r>
          </w:p>
        </w:tc>
      </w:tr>
    </w:tbl>
    <w:p w:rsidR="00801339" w:rsidRDefault="0080133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Default="00655A99">
      <w:pPr>
        <w:rPr>
          <w:rFonts w:hint="eastAsia"/>
        </w:rPr>
      </w:pPr>
    </w:p>
    <w:p w:rsidR="00655A99" w:rsidRPr="00EF5C7F" w:rsidRDefault="00655A99"/>
    <w:sectPr w:rsidR="00655A99" w:rsidRPr="00EF5C7F" w:rsidSect="0080133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B4D" w:rsidRDefault="00702B4D" w:rsidP="001C4491">
      <w:r>
        <w:separator/>
      </w:r>
    </w:p>
  </w:endnote>
  <w:endnote w:type="continuationSeparator" w:id="1">
    <w:p w:rsidR="00702B4D" w:rsidRDefault="00702B4D" w:rsidP="001C4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B4D" w:rsidRDefault="00702B4D" w:rsidP="001C4491">
      <w:r>
        <w:separator/>
      </w:r>
    </w:p>
  </w:footnote>
  <w:footnote w:type="continuationSeparator" w:id="1">
    <w:p w:rsidR="00702B4D" w:rsidRDefault="00702B4D" w:rsidP="001C4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491" w:rsidRPr="006F1FD0" w:rsidRDefault="00983C32" w:rsidP="006F1FD0">
    <w:pPr>
      <w:tabs>
        <w:tab w:val="num" w:pos="420"/>
      </w:tabs>
      <w:ind w:leftChars="257" w:left="540"/>
      <w:jc w:val="center"/>
      <w:rPr>
        <w:sz w:val="18"/>
        <w:szCs w:val="18"/>
      </w:rPr>
    </w:pPr>
    <w:r w:rsidRPr="00983C32">
      <w:rPr>
        <w:rFonts w:hint="eastAsia"/>
        <w:sz w:val="18"/>
        <w:szCs w:val="18"/>
      </w:rPr>
      <w:t>项目架构详细设计说明书</w:t>
    </w:r>
    <w:r w:rsidR="00DE3F4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08017" o:spid="_x0000_s2049" type="#_x0000_t136" style="position:absolute;left:0;text-align:left;margin-left:0;margin-top:0;width:516.6pt;height:68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AmosWorkStation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33DD"/>
    <w:rsid w:val="001733DD"/>
    <w:rsid w:val="001A0D72"/>
    <w:rsid w:val="001C4491"/>
    <w:rsid w:val="00312A05"/>
    <w:rsid w:val="004B4B83"/>
    <w:rsid w:val="00655A99"/>
    <w:rsid w:val="006F1FD0"/>
    <w:rsid w:val="00702B4D"/>
    <w:rsid w:val="007A6B3F"/>
    <w:rsid w:val="00801339"/>
    <w:rsid w:val="008B46C3"/>
    <w:rsid w:val="00962DB2"/>
    <w:rsid w:val="00983C32"/>
    <w:rsid w:val="00A074D2"/>
    <w:rsid w:val="00BE7853"/>
    <w:rsid w:val="00CC7D12"/>
    <w:rsid w:val="00DE3F40"/>
    <w:rsid w:val="00EF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C7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4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4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44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491"/>
    <w:rPr>
      <w:sz w:val="18"/>
      <w:szCs w:val="18"/>
    </w:rPr>
  </w:style>
  <w:style w:type="table" w:styleId="a6">
    <w:name w:val="Table Grid"/>
    <w:basedOn w:val="a1"/>
    <w:rsid w:val="00EF5C7F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Job\NetVinnace\docs\project_docs\docModel\Amos&#24037;&#20316;&#23460;&#25991;&#26723;&#29992;&#3244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641F0-2D3B-4E26-8C33-FF52F8DC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Amos工作室文档用纸.dotx</Template>
  <TotalTime>13</TotalTime>
  <Pages>3</Pages>
  <Words>53</Words>
  <Characters>303</Characters>
  <Application>Microsoft Office Word</Application>
  <DocSecurity>0</DocSecurity>
  <Lines>2</Lines>
  <Paragraphs>1</Paragraphs>
  <ScaleCrop>false</ScaleCrop>
  <Company>微软中国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AMOS-御风林海</dc:creator>
  <cp:keywords/>
  <dc:description/>
  <cp:lastModifiedBy>AMOS-御风林海</cp:lastModifiedBy>
  <cp:revision>8</cp:revision>
  <dcterms:created xsi:type="dcterms:W3CDTF">2013-01-01T11:31:00Z</dcterms:created>
  <dcterms:modified xsi:type="dcterms:W3CDTF">2013-01-01T11:45:00Z</dcterms:modified>
</cp:coreProperties>
</file>